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74D" w14:textId="77A8F103" w:rsidR="002A2001" w:rsidRDefault="0066327E" w:rsidP="0066327E">
      <w:pPr>
        <w:jc w:val="center"/>
        <w:rPr>
          <w:b/>
          <w:bCs/>
          <w:sz w:val="28"/>
          <w:szCs w:val="28"/>
        </w:rPr>
      </w:pPr>
      <w:r w:rsidRPr="0066327E">
        <w:rPr>
          <w:b/>
          <w:bCs/>
          <w:sz w:val="28"/>
          <w:szCs w:val="28"/>
        </w:rPr>
        <w:t>Der Businessplan</w:t>
      </w:r>
    </w:p>
    <w:p w14:paraId="226F21CD" w14:textId="01B88F9D" w:rsidR="0066327E" w:rsidRPr="0066327E" w:rsidRDefault="0066327E" w:rsidP="006632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A1F94" wp14:editId="49FFDFF9">
            <wp:extent cx="5707380" cy="3040380"/>
            <wp:effectExtent l="0" t="0" r="762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7" t="30570" r="53042" b="29218"/>
                    <a:stretch/>
                  </pic:blipFill>
                  <pic:spPr bwMode="auto">
                    <a:xfrm>
                      <a:off x="0" y="0"/>
                      <a:ext cx="5720757" cy="304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15BE" w14:textId="77777777" w:rsidR="00A12841" w:rsidRDefault="00A12841" w:rsidP="00BB2F13">
      <w:pPr>
        <w:pStyle w:val="Listenabsatz"/>
        <w:spacing w:line="360" w:lineRule="auto"/>
        <w:jc w:val="both"/>
        <w:rPr>
          <w:rFonts w:ascii="Arial" w:hAnsi="Arial" w:cs="Arial"/>
        </w:rPr>
      </w:pPr>
    </w:p>
    <w:p w14:paraId="76E60180" w14:textId="7387A06B" w:rsidR="00E9096A" w:rsidRPr="00A12841" w:rsidRDefault="00E9096A" w:rsidP="00BB2F1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12841">
        <w:rPr>
          <w:rFonts w:ascii="Arial" w:hAnsi="Arial" w:cs="Arial"/>
        </w:rPr>
        <w:t>Welche persönliche</w:t>
      </w:r>
      <w:r w:rsidR="00821313" w:rsidRPr="00A12841">
        <w:rPr>
          <w:rFonts w:ascii="Arial" w:hAnsi="Arial" w:cs="Arial"/>
        </w:rPr>
        <w:t>n Voraussetzungen sollte ein Unternehmer mitbringen?</w:t>
      </w:r>
    </w:p>
    <w:p w14:paraId="092B2471" w14:textId="77777777" w:rsidR="00821313" w:rsidRPr="00A12841" w:rsidRDefault="00821313" w:rsidP="00BB2F1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12841">
        <w:rPr>
          <w:rFonts w:ascii="Arial" w:hAnsi="Arial" w:cs="Arial"/>
        </w:rPr>
        <w:t xml:space="preserve">Welche Informationen sollten Ihrer Meinung nach in einem Businessplan enthalten sein? Sammeln Sie Ideen. </w:t>
      </w:r>
    </w:p>
    <w:p w14:paraId="421A33CF" w14:textId="29AB6BF1" w:rsidR="00821313" w:rsidRPr="00A12841" w:rsidRDefault="007A4B2C" w:rsidP="00BB2F1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12841">
        <w:rPr>
          <w:rFonts w:ascii="Arial" w:hAnsi="Arial" w:cs="Arial"/>
        </w:rPr>
        <w:t>Entwerfen Sie eine fiktive Geschäftsidee und erstellen Sie ein Businessplan für dieses</w:t>
      </w:r>
      <w:r w:rsidR="00A12841" w:rsidRPr="00A12841">
        <w:rPr>
          <w:rFonts w:ascii="Arial" w:hAnsi="Arial" w:cs="Arial"/>
        </w:rPr>
        <w:t xml:space="preserve">. </w:t>
      </w:r>
    </w:p>
    <w:p w14:paraId="5082EE23" w14:textId="6CFEC1F9" w:rsidR="00875447" w:rsidRDefault="00875447" w:rsidP="00875447"/>
    <w:p w14:paraId="04645B88" w14:textId="23F86FC3" w:rsidR="00875447" w:rsidRDefault="00875447" w:rsidP="00875447"/>
    <w:p w14:paraId="33762F76" w14:textId="0CE45D71" w:rsidR="0066327E" w:rsidRDefault="0066327E" w:rsidP="0066327E"/>
    <w:p w14:paraId="62BF8A10" w14:textId="3A3F5FBE" w:rsidR="00875447" w:rsidRDefault="00875447" w:rsidP="0066327E"/>
    <w:p w14:paraId="540D2001" w14:textId="7A16080A" w:rsidR="00875447" w:rsidRDefault="00875447" w:rsidP="0066327E"/>
    <w:p w14:paraId="7EF38B8D" w14:textId="603D89DF" w:rsidR="0066327E" w:rsidRDefault="0066327E" w:rsidP="0066327E"/>
    <w:p w14:paraId="33DF0E59" w14:textId="0F363A1C" w:rsidR="0066327E" w:rsidRDefault="0066327E" w:rsidP="0066327E"/>
    <w:p w14:paraId="2E600C7B" w14:textId="35CB8906" w:rsidR="0066327E" w:rsidRDefault="0066327E" w:rsidP="0066327E"/>
    <w:p w14:paraId="5C5489D0" w14:textId="3237DA36" w:rsidR="0066327E" w:rsidRDefault="0066327E" w:rsidP="0066327E"/>
    <w:p w14:paraId="23BB27CE" w14:textId="5DF2C9AC" w:rsidR="0066327E" w:rsidRDefault="0066327E" w:rsidP="0066327E"/>
    <w:p w14:paraId="38F11F9F" w14:textId="7B8A0CB2" w:rsidR="0066327E" w:rsidRDefault="0066327E" w:rsidP="0066327E"/>
    <w:p w14:paraId="406517A1" w14:textId="01485E8C" w:rsidR="0066327E" w:rsidRDefault="0066327E" w:rsidP="0066327E"/>
    <w:p w14:paraId="505FD948" w14:textId="081F7062" w:rsidR="0066327E" w:rsidRDefault="0066327E" w:rsidP="0066327E"/>
    <w:p w14:paraId="39271AA5" w14:textId="2C360AE1" w:rsidR="0066327E" w:rsidRDefault="0066327E" w:rsidP="0066327E"/>
    <w:p w14:paraId="2996C36B" w14:textId="55D02119" w:rsidR="0066327E" w:rsidRPr="0066327E" w:rsidRDefault="0066327E" w:rsidP="00F17C46"/>
    <w:sectPr w:rsidR="0066327E" w:rsidRPr="0066327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8931" w14:textId="77777777" w:rsidR="003A0BB9" w:rsidRDefault="003A0BB9" w:rsidP="00473681">
      <w:pPr>
        <w:spacing w:after="0" w:line="240" w:lineRule="auto"/>
      </w:pPr>
      <w:r>
        <w:separator/>
      </w:r>
    </w:p>
  </w:endnote>
  <w:endnote w:type="continuationSeparator" w:id="0">
    <w:p w14:paraId="17142184" w14:textId="77777777" w:rsidR="003A0BB9" w:rsidRDefault="003A0BB9" w:rsidP="0047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3ED8" w14:textId="77777777" w:rsidR="003A0BB9" w:rsidRDefault="003A0BB9" w:rsidP="00473681">
      <w:pPr>
        <w:spacing w:after="0" w:line="240" w:lineRule="auto"/>
      </w:pPr>
      <w:r>
        <w:separator/>
      </w:r>
    </w:p>
  </w:footnote>
  <w:footnote w:type="continuationSeparator" w:id="0">
    <w:p w14:paraId="3DD946CC" w14:textId="77777777" w:rsidR="003A0BB9" w:rsidRDefault="003A0BB9" w:rsidP="0047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6967" w14:textId="77777777" w:rsidR="00473681" w:rsidRDefault="00473681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1F04F8" wp14:editId="554BF5C2">
          <wp:simplePos x="0" y="0"/>
          <wp:positionH relativeFrom="column">
            <wp:posOffset>-434975</wp:posOffset>
          </wp:positionH>
          <wp:positionV relativeFrom="paragraph">
            <wp:posOffset>-290195</wp:posOffset>
          </wp:positionV>
          <wp:extent cx="891540" cy="588571"/>
          <wp:effectExtent l="0" t="0" r="381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588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67C3D"/>
    <w:multiLevelType w:val="hybridMultilevel"/>
    <w:tmpl w:val="B302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7E"/>
    <w:rsid w:val="002A2001"/>
    <w:rsid w:val="003A0BB9"/>
    <w:rsid w:val="00473681"/>
    <w:rsid w:val="004B2BA6"/>
    <w:rsid w:val="0066327E"/>
    <w:rsid w:val="007A4B2C"/>
    <w:rsid w:val="00821313"/>
    <w:rsid w:val="00875447"/>
    <w:rsid w:val="00A12841"/>
    <w:rsid w:val="00BB2F13"/>
    <w:rsid w:val="00BE2068"/>
    <w:rsid w:val="00C043C4"/>
    <w:rsid w:val="00D36F76"/>
    <w:rsid w:val="00E32A32"/>
    <w:rsid w:val="00E9096A"/>
    <w:rsid w:val="00F17C46"/>
    <w:rsid w:val="00F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37AE1"/>
  <w15:chartTrackingRefBased/>
  <w15:docId w15:val="{BFFBCB92-3CDA-4BFF-944B-3DC80A3C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3681"/>
  </w:style>
  <w:style w:type="paragraph" w:styleId="Fuzeile">
    <w:name w:val="footer"/>
    <w:basedOn w:val="Standard"/>
    <w:link w:val="FuzeileZchn"/>
    <w:uiPriority w:val="99"/>
    <w:unhideWhenUsed/>
    <w:rsid w:val="0047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3681"/>
  </w:style>
  <w:style w:type="table" w:styleId="Tabellenraster">
    <w:name w:val="Table Grid"/>
    <w:basedOn w:val="NormaleTabelle"/>
    <w:uiPriority w:val="39"/>
    <w:rsid w:val="0047368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OneDrive\Dokumente\Benutzerdefinierte%20Office-Vorlagen\Vorlage%20Arbeitsblatt%20BK%20Hild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Arbeitsblatt BK Hilden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Ruppert</dc:creator>
  <cp:keywords/>
  <dc:description/>
  <cp:lastModifiedBy>Johanna Ruppert</cp:lastModifiedBy>
  <cp:revision>3</cp:revision>
  <dcterms:created xsi:type="dcterms:W3CDTF">2021-09-21T11:33:00Z</dcterms:created>
  <dcterms:modified xsi:type="dcterms:W3CDTF">2021-09-21T11:34:00Z</dcterms:modified>
</cp:coreProperties>
</file>
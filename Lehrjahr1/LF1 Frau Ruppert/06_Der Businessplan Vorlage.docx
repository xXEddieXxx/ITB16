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97B779" w14:textId="4BD4418D" w:rsidR="0066327E" w:rsidRDefault="00D611A8" w:rsidP="0066327E">
      <w:r>
        <w:rPr>
          <w:noProof/>
          <w:lang w:eastAsia="de-DE"/>
        </w:rPr>
        <w:drawing>
          <wp:inline distT="0" distB="0" distL="0" distR="0" wp14:anchorId="28E3A6AD" wp14:editId="6C807292">
            <wp:extent cx="5760720" cy="834521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714" t="20223" r="60979" b="6878"/>
                    <a:stretch/>
                  </pic:blipFill>
                  <pic:spPr bwMode="auto">
                    <a:xfrm>
                      <a:off x="0" y="0"/>
                      <a:ext cx="5760720" cy="8345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BEEFB" w14:textId="4D5BB2F4" w:rsidR="0066327E" w:rsidRDefault="0066327E" w:rsidP="0066327E"/>
    <w:p w14:paraId="51ED1515" w14:textId="0F4E9A54" w:rsidR="0066327E" w:rsidRDefault="0066327E" w:rsidP="0066327E"/>
    <w:p w14:paraId="2996C36B" w14:textId="486410E0" w:rsidR="0066327E" w:rsidRPr="0066327E" w:rsidRDefault="0066327E" w:rsidP="0066327E">
      <w:pPr>
        <w:ind w:firstLine="708"/>
      </w:pPr>
      <w:bookmarkStart w:id="0" w:name="_GoBack"/>
      <w:bookmarkEnd w:id="0"/>
      <w:r>
        <w:rPr>
          <w:noProof/>
          <w:lang w:eastAsia="de-DE"/>
        </w:rPr>
        <w:lastRenderedPageBreak/>
        <w:drawing>
          <wp:anchor distT="0" distB="0" distL="114300" distR="114300" simplePos="0" relativeHeight="251658240" behindDoc="0" locked="0" layoutInCell="1" allowOverlap="1" wp14:anchorId="41E82BEE" wp14:editId="7AFF1B0F">
            <wp:simplePos x="0" y="0"/>
            <wp:positionH relativeFrom="column">
              <wp:posOffset>448945</wp:posOffset>
            </wp:positionH>
            <wp:positionV relativeFrom="paragraph">
              <wp:posOffset>0</wp:posOffset>
            </wp:positionV>
            <wp:extent cx="5913120" cy="7938135"/>
            <wp:effectExtent l="0" t="0" r="0" b="5715"/>
            <wp:wrapSquare wrapText="bothSides"/>
            <wp:docPr id="5" name="Grafik 5" descr="Ein Bild, das Text, Screenshot, Computer,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, Screenshot, Computer, drinnen enthält.&#10;&#10;Automatisch generierte Beschreibu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46" t="21870" r="60186" b="8994"/>
                    <a:stretch/>
                  </pic:blipFill>
                  <pic:spPr bwMode="auto">
                    <a:xfrm>
                      <a:off x="0" y="0"/>
                      <a:ext cx="5913120" cy="7938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6327E" w:rsidRPr="0066327E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237687" w14:textId="77777777" w:rsidR="00ED5D06" w:rsidRDefault="00ED5D06" w:rsidP="00473681">
      <w:pPr>
        <w:spacing w:after="0" w:line="240" w:lineRule="auto"/>
      </w:pPr>
      <w:r>
        <w:separator/>
      </w:r>
    </w:p>
  </w:endnote>
  <w:endnote w:type="continuationSeparator" w:id="0">
    <w:p w14:paraId="70439AC0" w14:textId="77777777" w:rsidR="00ED5D06" w:rsidRDefault="00ED5D06" w:rsidP="00473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369AB1" w14:textId="77777777" w:rsidR="00ED5D06" w:rsidRDefault="00ED5D06" w:rsidP="00473681">
      <w:pPr>
        <w:spacing w:after="0" w:line="240" w:lineRule="auto"/>
      </w:pPr>
      <w:r>
        <w:separator/>
      </w:r>
    </w:p>
  </w:footnote>
  <w:footnote w:type="continuationSeparator" w:id="0">
    <w:p w14:paraId="03C521C0" w14:textId="77777777" w:rsidR="00ED5D06" w:rsidRDefault="00ED5D06" w:rsidP="00473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B6967" w14:textId="77777777" w:rsidR="00473681" w:rsidRDefault="00473681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281F04F8" wp14:editId="554BF5C2">
          <wp:simplePos x="0" y="0"/>
          <wp:positionH relativeFrom="column">
            <wp:posOffset>-434975</wp:posOffset>
          </wp:positionH>
          <wp:positionV relativeFrom="paragraph">
            <wp:posOffset>-290195</wp:posOffset>
          </wp:positionV>
          <wp:extent cx="891540" cy="588571"/>
          <wp:effectExtent l="0" t="0" r="3810" b="254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1540" cy="5885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67C3D"/>
    <w:multiLevelType w:val="hybridMultilevel"/>
    <w:tmpl w:val="B30209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7E"/>
    <w:rsid w:val="002A2001"/>
    <w:rsid w:val="00473681"/>
    <w:rsid w:val="004B2BA6"/>
    <w:rsid w:val="00550FD3"/>
    <w:rsid w:val="0066327E"/>
    <w:rsid w:val="007A4B2C"/>
    <w:rsid w:val="00821313"/>
    <w:rsid w:val="00875447"/>
    <w:rsid w:val="00A12841"/>
    <w:rsid w:val="00BB2F13"/>
    <w:rsid w:val="00BE2068"/>
    <w:rsid w:val="00C043C4"/>
    <w:rsid w:val="00D36F76"/>
    <w:rsid w:val="00D611A8"/>
    <w:rsid w:val="00E32A32"/>
    <w:rsid w:val="00E9096A"/>
    <w:rsid w:val="00ED5D06"/>
    <w:rsid w:val="00FE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C37AE1"/>
  <w15:chartTrackingRefBased/>
  <w15:docId w15:val="{BFFBCB92-3CDA-4BFF-944B-3DC80A3C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73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3681"/>
  </w:style>
  <w:style w:type="paragraph" w:styleId="Fuzeile">
    <w:name w:val="footer"/>
    <w:basedOn w:val="Standard"/>
    <w:link w:val="FuzeileZchn"/>
    <w:uiPriority w:val="99"/>
    <w:unhideWhenUsed/>
    <w:rsid w:val="00473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3681"/>
  </w:style>
  <w:style w:type="table" w:styleId="Tabellenraster">
    <w:name w:val="Table Grid"/>
    <w:basedOn w:val="NormaleTabelle"/>
    <w:uiPriority w:val="39"/>
    <w:rsid w:val="0047368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63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an\OneDrive\Dokumente\Benutzerdefinierte%20Office-Vorlagen\Vorlage%20Arbeitsblatt%20BK%20Hild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 Arbeitsblatt BK Hilden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Ruppert</dc:creator>
  <cp:keywords/>
  <dc:description/>
  <cp:lastModifiedBy>Johanna Ruppert</cp:lastModifiedBy>
  <cp:revision>2</cp:revision>
  <dcterms:created xsi:type="dcterms:W3CDTF">2021-10-06T07:06:00Z</dcterms:created>
  <dcterms:modified xsi:type="dcterms:W3CDTF">2021-10-06T07:06:00Z</dcterms:modified>
</cp:coreProperties>
</file>